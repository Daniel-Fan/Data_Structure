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56E" w:rsidRPr="00AA7EDD" w:rsidRDefault="00F76AED" w:rsidP="0098597D">
      <w:pPr>
        <w:pStyle w:val="Heading1"/>
        <w:rPr>
          <w:rFonts w:ascii="Arial Black" w:hAnsi="Arial Black" w:cs="Arial"/>
          <w:b/>
          <w:color w:val="auto"/>
          <w:sz w:val="40"/>
        </w:rPr>
      </w:pPr>
      <w:r>
        <w:rPr>
          <w:rFonts w:ascii="Arial Black" w:hAnsi="Arial Black" w:cs="Arial"/>
          <w:b/>
          <w:color w:val="auto"/>
          <w:sz w:val="40"/>
        </w:rPr>
        <w:t>实验</w:t>
      </w:r>
      <w:bookmarkStart w:id="0" w:name="_GoBack"/>
      <w:bookmarkEnd w:id="0"/>
      <w:r w:rsidR="00AA7EDD" w:rsidRPr="00AA7EDD">
        <w:rPr>
          <w:rFonts w:ascii="Arial Black" w:hAnsi="Arial Black" w:cs="Arial"/>
          <w:b/>
          <w:color w:val="auto"/>
          <w:sz w:val="40"/>
        </w:rPr>
        <w:t>十三</w:t>
      </w:r>
      <w:r w:rsidR="00AA7EDD" w:rsidRPr="00AA7EDD">
        <w:rPr>
          <w:rFonts w:ascii="Arial Black" w:hAnsi="Arial Black" w:cs="Arial"/>
          <w:b/>
          <w:color w:val="auto"/>
          <w:sz w:val="40"/>
        </w:rPr>
        <w:t xml:space="preserve"> </w:t>
      </w:r>
      <w:r w:rsidR="00AA7EDD" w:rsidRPr="00AA7EDD">
        <w:rPr>
          <w:rFonts w:ascii="Arial Black" w:hAnsi="Arial Black" w:cs="Arial"/>
          <w:b/>
          <w:color w:val="auto"/>
          <w:sz w:val="40"/>
        </w:rPr>
        <w:t>最小生成树</w:t>
      </w:r>
      <w:r w:rsidR="00AA7EDD" w:rsidRPr="00AA7EDD">
        <w:rPr>
          <w:rFonts w:ascii="Arial Black" w:hAnsi="Arial Black" w:cs="Arial"/>
          <w:b/>
          <w:color w:val="auto"/>
          <w:sz w:val="40"/>
        </w:rPr>
        <w:t>Prim</w:t>
      </w:r>
      <w:r w:rsidR="00AA7EDD" w:rsidRPr="00AA7EDD">
        <w:rPr>
          <w:rFonts w:ascii="Arial Black" w:hAnsi="Arial Black" w:cs="Arial"/>
          <w:b/>
          <w:color w:val="auto"/>
          <w:sz w:val="40"/>
        </w:rPr>
        <w:t>算</w:t>
      </w:r>
      <w:r w:rsidR="00AA7EDD" w:rsidRPr="00AA7EDD">
        <w:rPr>
          <w:rFonts w:ascii="Arial Black" w:hAnsi="Arial Black" w:cs="Arial" w:hint="eastAsia"/>
          <w:b/>
          <w:color w:val="auto"/>
          <w:sz w:val="40"/>
        </w:rPr>
        <w:t>法</w:t>
      </w:r>
    </w:p>
    <w:p w:rsidR="004B2622" w:rsidRDefault="004B2622" w:rsidP="0098597D">
      <w:pPr>
        <w:pStyle w:val="Heading2"/>
        <w:rPr>
          <w:b/>
          <w:color w:val="auto"/>
          <w:sz w:val="32"/>
        </w:rPr>
      </w:pPr>
      <w:r w:rsidRPr="0098597D">
        <w:rPr>
          <w:rFonts w:hint="eastAsia"/>
          <w:b/>
          <w:color w:val="auto"/>
          <w:sz w:val="32"/>
        </w:rPr>
        <w:t>问题</w:t>
      </w:r>
    </w:p>
    <w:p w:rsidR="00AA7EDD" w:rsidRPr="00AA7EDD" w:rsidRDefault="00AA7EDD" w:rsidP="00AA7EDD">
      <w:r>
        <w:rPr>
          <w:color w:val="000000"/>
        </w:rPr>
        <w:t>农民约翰被选为他们镇的镇长！他其中一个竞选承诺就是在镇上建立起互联网，并连接到所有的农场。当然，他需要你的帮助。</w:t>
      </w:r>
      <w:r>
        <w:rPr>
          <w:color w:val="000000"/>
        </w:rPr>
        <w:t xml:space="preserve"> </w:t>
      </w:r>
      <w:r>
        <w:rPr>
          <w:color w:val="000000"/>
        </w:rPr>
        <w:t>约翰已经给他的农场安排了一条高速的网络线路，他想把这条线路共享给其他农场。为了用最小的消费，他想铺设最短的光纤去连接所有的农场。</w:t>
      </w:r>
      <w:r>
        <w:rPr>
          <w:color w:val="000000"/>
        </w:rPr>
        <w:t xml:space="preserve"> </w:t>
      </w:r>
      <w:r>
        <w:rPr>
          <w:color w:val="000000"/>
        </w:rPr>
        <w:t>你将得到一份各农场之间连接费用的列表，你必须找出能连接所有农场并所用光纤最短的方案。</w:t>
      </w:r>
      <w:r>
        <w:rPr>
          <w:color w:val="000000"/>
        </w:rPr>
        <w:t xml:space="preserve"> </w:t>
      </w:r>
      <w:r>
        <w:rPr>
          <w:color w:val="000000"/>
        </w:rPr>
        <w:t>每两个农场间的距离不会超过</w:t>
      </w:r>
      <w:r>
        <w:rPr>
          <w:color w:val="000000"/>
        </w:rPr>
        <w:t>100000</w:t>
      </w:r>
      <w:r>
        <w:rPr>
          <w:rFonts w:ascii="宋体" w:eastAsia="宋体" w:hAnsi="宋体" w:cs="宋体" w:hint="eastAsia"/>
          <w:color w:val="000000"/>
        </w:rPr>
        <w:t>。</w:t>
      </w:r>
    </w:p>
    <w:p w:rsidR="004B2622" w:rsidRDefault="004B2622" w:rsidP="0098597D">
      <w:pPr>
        <w:pStyle w:val="Heading2"/>
        <w:rPr>
          <w:b/>
          <w:color w:val="auto"/>
          <w:sz w:val="32"/>
        </w:rPr>
      </w:pPr>
      <w:r w:rsidRPr="0098597D">
        <w:rPr>
          <w:rFonts w:hint="eastAsia"/>
          <w:b/>
          <w:color w:val="auto"/>
          <w:sz w:val="32"/>
        </w:rPr>
        <w:t>实验思路</w:t>
      </w:r>
    </w:p>
    <w:p w:rsidR="00AA7EDD" w:rsidRPr="00AA7EDD" w:rsidRDefault="00AA7EDD" w:rsidP="00AA7EDD">
      <w:r>
        <w:rPr>
          <w:rFonts w:hint="eastAsia"/>
        </w:rPr>
        <w:t>贪心算法，需要从一个点出发，寻找最近的一个点，然后将两个点作为一个整体，再次去寻找最近的一个点。</w:t>
      </w:r>
    </w:p>
    <w:p w:rsidR="004B2622" w:rsidRDefault="004B2622" w:rsidP="00F76AED">
      <w:pPr>
        <w:pStyle w:val="Heading2"/>
        <w:rPr>
          <w:b/>
          <w:color w:val="auto"/>
          <w:sz w:val="32"/>
        </w:rPr>
      </w:pPr>
      <w:r w:rsidRPr="0098597D">
        <w:rPr>
          <w:rFonts w:hint="eastAsia"/>
          <w:b/>
          <w:color w:val="auto"/>
          <w:sz w:val="32"/>
        </w:rPr>
        <w:t>实验步骤</w:t>
      </w:r>
    </w:p>
    <w:p w:rsidR="00AA7EDD" w:rsidRPr="00AA7EDD" w:rsidRDefault="009A00FF" w:rsidP="00AA7EDD">
      <w:r>
        <w:rPr>
          <w:rFonts w:hint="eastAsia"/>
        </w:rPr>
        <w:t>有两个一维数组和一个二维数组，</w:t>
      </w:r>
      <w:r>
        <w:rPr>
          <w:rFonts w:hint="eastAsia"/>
        </w:rPr>
        <w:t>cost</w:t>
      </w:r>
      <w:r>
        <w:rPr>
          <w:rFonts w:hint="eastAsia"/>
        </w:rPr>
        <w:t>储存权值，</w:t>
      </w:r>
      <w:proofErr w:type="spellStart"/>
      <w:r>
        <w:rPr>
          <w:rFonts w:hint="eastAsia"/>
        </w:rPr>
        <w:t>lowcost</w:t>
      </w:r>
      <w:proofErr w:type="spellEnd"/>
      <w:r>
        <w:rPr>
          <w:rFonts w:hint="eastAsia"/>
        </w:rPr>
        <w:t>储存最短路径长度，</w:t>
      </w:r>
      <w:r>
        <w:rPr>
          <w:rFonts w:hint="eastAsia"/>
        </w:rPr>
        <w:t>closet</w:t>
      </w:r>
      <w:r>
        <w:rPr>
          <w:rFonts w:hint="eastAsia"/>
        </w:rPr>
        <w:t>储存最短路径。</w:t>
      </w:r>
    </w:p>
    <w:p w:rsidR="004B2622" w:rsidRDefault="0098597D" w:rsidP="0098597D">
      <w:pPr>
        <w:pStyle w:val="Heading2"/>
        <w:rPr>
          <w:b/>
          <w:color w:val="auto"/>
          <w:sz w:val="32"/>
        </w:rPr>
      </w:pPr>
      <w:r w:rsidRPr="0098597D">
        <w:rPr>
          <w:rFonts w:hint="eastAsia"/>
          <w:b/>
          <w:color w:val="auto"/>
          <w:sz w:val="32"/>
        </w:rPr>
        <w:t>代码</w:t>
      </w:r>
    </w:p>
    <w:p w:rsidR="009A00FF" w:rsidRPr="009A00FF" w:rsidRDefault="009A00FF" w:rsidP="009A00FF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9A00FF">
        <w:rPr>
          <w:rFonts w:ascii="Courier New" w:eastAsia="Times New Roman" w:hAnsi="Courier New" w:cs="Courier New"/>
          <w:color w:val="1F7199"/>
          <w:sz w:val="20"/>
          <w:szCs w:val="20"/>
        </w:rPr>
        <w:t>#</w:t>
      </w:r>
      <w:r w:rsidRPr="009A00FF">
        <w:rPr>
          <w:rFonts w:ascii="Courier New" w:eastAsia="Times New Roman" w:hAnsi="Courier New" w:cs="Courier New"/>
          <w:b/>
          <w:bCs/>
          <w:color w:val="1F7199"/>
          <w:sz w:val="20"/>
          <w:szCs w:val="20"/>
        </w:rPr>
        <w:t>include</w:t>
      </w:r>
      <w:r w:rsidRPr="009A00FF">
        <w:rPr>
          <w:rFonts w:ascii="Courier New" w:eastAsia="Times New Roman" w:hAnsi="Courier New" w:cs="Courier New"/>
          <w:color w:val="4D99BF"/>
          <w:sz w:val="20"/>
          <w:szCs w:val="20"/>
        </w:rPr>
        <w:t>&lt;</w:t>
      </w:r>
      <w:proofErr w:type="spellStart"/>
      <w:r w:rsidRPr="009A00FF">
        <w:rPr>
          <w:rFonts w:ascii="Courier New" w:eastAsia="Times New Roman" w:hAnsi="Courier New" w:cs="Courier New"/>
          <w:color w:val="4D99BF"/>
          <w:sz w:val="20"/>
          <w:szCs w:val="20"/>
        </w:rPr>
        <w:t>iostream</w:t>
      </w:r>
      <w:proofErr w:type="spellEnd"/>
      <w:r w:rsidRPr="009A00FF">
        <w:rPr>
          <w:rFonts w:ascii="Courier New" w:eastAsia="Times New Roman" w:hAnsi="Courier New" w:cs="Courier New"/>
          <w:color w:val="4D99BF"/>
          <w:sz w:val="20"/>
          <w:szCs w:val="20"/>
        </w:rPr>
        <w:t>&gt;</w:t>
      </w:r>
    </w:p>
    <w:p w:rsidR="009A00FF" w:rsidRPr="009A00FF" w:rsidRDefault="009A00FF" w:rsidP="009A00FF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9A00FF">
        <w:rPr>
          <w:rFonts w:ascii="Courier New" w:eastAsia="Times New Roman" w:hAnsi="Courier New" w:cs="Courier New"/>
          <w:color w:val="1F7199"/>
          <w:sz w:val="20"/>
          <w:szCs w:val="20"/>
        </w:rPr>
        <w:t>#</w:t>
      </w:r>
      <w:r w:rsidRPr="009A00FF">
        <w:rPr>
          <w:rFonts w:ascii="Courier New" w:eastAsia="Times New Roman" w:hAnsi="Courier New" w:cs="Courier New"/>
          <w:b/>
          <w:bCs/>
          <w:color w:val="1F7199"/>
          <w:sz w:val="20"/>
          <w:szCs w:val="20"/>
        </w:rPr>
        <w:t>define</w:t>
      </w:r>
      <w:r w:rsidRPr="009A00FF">
        <w:rPr>
          <w:rFonts w:ascii="Courier New" w:eastAsia="Times New Roman" w:hAnsi="Courier New" w:cs="Courier New"/>
          <w:color w:val="1F7199"/>
          <w:sz w:val="20"/>
          <w:szCs w:val="20"/>
        </w:rPr>
        <w:t xml:space="preserve"> MAX_VALUE 100000</w:t>
      </w:r>
    </w:p>
    <w:p w:rsidR="009A00FF" w:rsidRPr="009A00FF" w:rsidRDefault="009A00FF" w:rsidP="009A00FF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9A00FF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using</w:t>
      </w: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</w:t>
      </w:r>
      <w:r w:rsidRPr="009A00FF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namespace</w:t>
      </w: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9A00FF">
        <w:rPr>
          <w:rFonts w:ascii="Courier New" w:eastAsia="Times New Roman" w:hAnsi="Courier New" w:cs="Courier New"/>
          <w:color w:val="397300"/>
          <w:sz w:val="20"/>
          <w:szCs w:val="20"/>
        </w:rPr>
        <w:t>std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; </w:t>
      </w:r>
    </w:p>
    <w:p w:rsidR="009A00FF" w:rsidRPr="009A00FF" w:rsidRDefault="009A00FF" w:rsidP="009A00FF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proofErr w:type="spellStart"/>
      <w:r w:rsidRPr="009A00FF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int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lowcost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[</w:t>
      </w:r>
      <w:r w:rsidRPr="009A00FF">
        <w:rPr>
          <w:rFonts w:ascii="Courier New" w:eastAsia="Times New Roman" w:hAnsi="Courier New" w:cs="Courier New"/>
          <w:color w:val="880000"/>
          <w:sz w:val="20"/>
          <w:szCs w:val="20"/>
        </w:rPr>
        <w:t>1000</w:t>
      </w:r>
      <w:proofErr w:type="gramStart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],cost</w:t>
      </w:r>
      <w:proofErr w:type="gram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[</w:t>
      </w:r>
      <w:r w:rsidRPr="009A00FF">
        <w:rPr>
          <w:rFonts w:ascii="Courier New" w:eastAsia="Times New Roman" w:hAnsi="Courier New" w:cs="Courier New"/>
          <w:color w:val="880000"/>
          <w:sz w:val="20"/>
          <w:szCs w:val="20"/>
        </w:rPr>
        <w:t>100</w:t>
      </w: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][</w:t>
      </w:r>
      <w:r w:rsidRPr="009A00FF">
        <w:rPr>
          <w:rFonts w:ascii="Courier New" w:eastAsia="Times New Roman" w:hAnsi="Courier New" w:cs="Courier New"/>
          <w:color w:val="880000"/>
          <w:sz w:val="20"/>
          <w:szCs w:val="20"/>
        </w:rPr>
        <w:t>100</w:t>
      </w: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],closest[</w:t>
      </w:r>
      <w:r w:rsidRPr="009A00FF">
        <w:rPr>
          <w:rFonts w:ascii="Courier New" w:eastAsia="Times New Roman" w:hAnsi="Courier New" w:cs="Courier New"/>
          <w:color w:val="880000"/>
          <w:sz w:val="20"/>
          <w:szCs w:val="20"/>
        </w:rPr>
        <w:t>1000</w:t>
      </w: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];</w:t>
      </w:r>
    </w:p>
    <w:p w:rsidR="009A00FF" w:rsidRPr="009A00FF" w:rsidRDefault="009A00FF" w:rsidP="009A00FF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proofErr w:type="spellStart"/>
      <w:r w:rsidRPr="009A00FF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int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gramStart"/>
      <w:r w:rsidRPr="009A00FF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prim</w:t>
      </w:r>
      <w:r w:rsidRPr="009A00FF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proofErr w:type="gramEnd"/>
      <w:r w:rsidRPr="009A00FF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int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v0,</w:t>
      </w:r>
      <w:r w:rsidRPr="009A00FF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int</w:t>
      </w:r>
      <w:r w:rsidRPr="009A00F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N)</w:t>
      </w: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{</w:t>
      </w:r>
    </w:p>
    <w:p w:rsidR="009A00FF" w:rsidRPr="009A00FF" w:rsidRDefault="009A00FF" w:rsidP="009A00FF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</w:t>
      </w:r>
      <w:proofErr w:type="spellStart"/>
      <w:r w:rsidRPr="009A00FF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int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i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, j, </w:t>
      </w:r>
      <w:proofErr w:type="spellStart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mindis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, </w:t>
      </w:r>
      <w:proofErr w:type="spellStart"/>
      <w:proofErr w:type="gramStart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minone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;  </w:t>
      </w:r>
      <w:proofErr w:type="spellStart"/>
      <w:r w:rsidRPr="009A00FF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int</w:t>
      </w:r>
      <w:proofErr w:type="spellEnd"/>
      <w:proofErr w:type="gram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ans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= </w:t>
      </w:r>
      <w:r w:rsidRPr="009A00FF">
        <w:rPr>
          <w:rFonts w:ascii="Courier New" w:eastAsia="Times New Roman" w:hAnsi="Courier New" w:cs="Courier New"/>
          <w:color w:val="880000"/>
          <w:sz w:val="20"/>
          <w:szCs w:val="20"/>
        </w:rPr>
        <w:t>0</w:t>
      </w: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;</w:t>
      </w:r>
      <w:r w:rsidRPr="009A00FF">
        <w:rPr>
          <w:rFonts w:ascii="Courier New" w:eastAsia="Times New Roman" w:hAnsi="Courier New" w:cs="Courier New"/>
          <w:color w:val="888888"/>
          <w:sz w:val="20"/>
          <w:szCs w:val="20"/>
        </w:rPr>
        <w:t>/*</w:t>
      </w:r>
      <w:r w:rsidRPr="009A00FF">
        <w:rPr>
          <w:rFonts w:ascii="微软雅黑" w:eastAsia="微软雅黑" w:hAnsi="微软雅黑" w:cs="微软雅黑" w:hint="eastAsia"/>
          <w:color w:val="888888"/>
          <w:sz w:val="20"/>
          <w:szCs w:val="20"/>
        </w:rPr>
        <w:t>用来记录最小生成树的总长度</w:t>
      </w:r>
      <w:r w:rsidRPr="009A00FF">
        <w:rPr>
          <w:rFonts w:ascii="Courier New" w:eastAsia="Times New Roman" w:hAnsi="Courier New" w:cs="Courier New"/>
          <w:color w:val="888888"/>
          <w:sz w:val="20"/>
          <w:szCs w:val="20"/>
        </w:rPr>
        <w:t>*/</w:t>
      </w: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</w:t>
      </w:r>
    </w:p>
    <w:p w:rsidR="009A00FF" w:rsidRPr="009A00FF" w:rsidRDefault="009A00FF" w:rsidP="009A00FF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</w:t>
      </w:r>
      <w:proofErr w:type="gramStart"/>
      <w:r w:rsidRPr="009A00FF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for</w:t>
      </w: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(</w:t>
      </w:r>
      <w:proofErr w:type="spellStart"/>
      <w:proofErr w:type="gram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i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= </w:t>
      </w:r>
      <w:r w:rsidRPr="009A00FF">
        <w:rPr>
          <w:rFonts w:ascii="Courier New" w:eastAsia="Times New Roman" w:hAnsi="Courier New" w:cs="Courier New"/>
          <w:color w:val="880000"/>
          <w:sz w:val="20"/>
          <w:szCs w:val="20"/>
        </w:rPr>
        <w:t>0</w:t>
      </w: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; </w:t>
      </w:r>
      <w:proofErr w:type="spellStart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i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&lt; N; </w:t>
      </w:r>
      <w:proofErr w:type="spellStart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i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++)    {</w:t>
      </w:r>
    </w:p>
    <w:p w:rsidR="009A00FF" w:rsidRPr="009A00FF" w:rsidRDefault="009A00FF" w:rsidP="009A00FF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proofErr w:type="spellStart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lowcost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[</w:t>
      </w:r>
      <w:proofErr w:type="spellStart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i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] = cost[v</w:t>
      </w:r>
      <w:proofErr w:type="gramStart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0][</w:t>
      </w:r>
      <w:proofErr w:type="spellStart"/>
      <w:proofErr w:type="gram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i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];</w:t>
      </w:r>
    </w:p>
    <w:p w:rsidR="009A00FF" w:rsidRPr="009A00FF" w:rsidRDefault="009A00FF" w:rsidP="009A00FF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closest[</w:t>
      </w:r>
      <w:proofErr w:type="spellStart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i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] = v0;</w:t>
      </w:r>
    </w:p>
    <w:p w:rsidR="009A00FF" w:rsidRPr="009A00FF" w:rsidRDefault="009A00FF" w:rsidP="009A00FF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}</w:t>
      </w:r>
    </w:p>
    <w:p w:rsidR="009A00FF" w:rsidRPr="009A00FF" w:rsidRDefault="009A00FF" w:rsidP="009A00FF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</w:t>
      </w:r>
      <w:proofErr w:type="gramStart"/>
      <w:r w:rsidRPr="009A00FF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for</w:t>
      </w: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(</w:t>
      </w:r>
      <w:proofErr w:type="spellStart"/>
      <w:proofErr w:type="gram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i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= </w:t>
      </w:r>
      <w:r w:rsidRPr="009A00FF">
        <w:rPr>
          <w:rFonts w:ascii="Courier New" w:eastAsia="Times New Roman" w:hAnsi="Courier New" w:cs="Courier New"/>
          <w:color w:val="880000"/>
          <w:sz w:val="20"/>
          <w:szCs w:val="20"/>
        </w:rPr>
        <w:t>0</w:t>
      </w: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; </w:t>
      </w:r>
      <w:proofErr w:type="spellStart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i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&lt; N</w:t>
      </w:r>
      <w:r w:rsidRPr="009A00FF">
        <w:rPr>
          <w:rFonts w:ascii="Courier New" w:eastAsia="Times New Roman" w:hAnsi="Courier New" w:cs="Courier New"/>
          <w:color w:val="880000"/>
          <w:sz w:val="20"/>
          <w:szCs w:val="20"/>
        </w:rPr>
        <w:t>-1</w:t>
      </w: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; </w:t>
      </w:r>
      <w:proofErr w:type="spellStart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i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++)    {</w:t>
      </w:r>
    </w:p>
    <w:p w:rsidR="009A00FF" w:rsidRPr="009A00FF" w:rsidRDefault="009A00FF" w:rsidP="009A00FF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proofErr w:type="spellStart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mindis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= MAX_VALUE;</w:t>
      </w:r>
    </w:p>
    <w:p w:rsidR="009A00FF" w:rsidRPr="009A00FF" w:rsidRDefault="009A00FF" w:rsidP="009A00FF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proofErr w:type="gramStart"/>
      <w:r w:rsidRPr="009A00FF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for</w:t>
      </w: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(</w:t>
      </w:r>
      <w:proofErr w:type="gram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j = </w:t>
      </w:r>
      <w:r w:rsidRPr="009A00FF">
        <w:rPr>
          <w:rFonts w:ascii="Courier New" w:eastAsia="Times New Roman" w:hAnsi="Courier New" w:cs="Courier New"/>
          <w:color w:val="880000"/>
          <w:sz w:val="20"/>
          <w:szCs w:val="20"/>
        </w:rPr>
        <w:t>0</w:t>
      </w: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; j &lt; N; </w:t>
      </w:r>
      <w:proofErr w:type="spellStart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j++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)</w:t>
      </w:r>
    </w:p>
    <w:p w:rsidR="009A00FF" w:rsidRPr="009A00FF" w:rsidRDefault="009A00FF" w:rsidP="009A00FF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  </w:t>
      </w:r>
      <w:r w:rsidRPr="009A00FF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if</w:t>
      </w: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(</w:t>
      </w:r>
      <w:proofErr w:type="spellStart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lowcost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[j] &amp;&amp; </w:t>
      </w:r>
      <w:proofErr w:type="spellStart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mindis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&gt; </w:t>
      </w:r>
      <w:proofErr w:type="spellStart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lowcost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[j</w:t>
      </w:r>
      <w:proofErr w:type="gramStart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])   </w:t>
      </w:r>
      <w:proofErr w:type="gram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{</w:t>
      </w:r>
    </w:p>
    <w:p w:rsidR="009A00FF" w:rsidRPr="009A00FF" w:rsidRDefault="009A00FF" w:rsidP="009A00FF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      </w:t>
      </w:r>
      <w:proofErr w:type="spellStart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mindis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= </w:t>
      </w:r>
      <w:proofErr w:type="spellStart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lowcost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[j];</w:t>
      </w:r>
    </w:p>
    <w:p w:rsidR="009A00FF" w:rsidRPr="009A00FF" w:rsidRDefault="009A00FF" w:rsidP="009A00FF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      </w:t>
      </w:r>
      <w:proofErr w:type="spellStart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minone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= j;</w:t>
      </w:r>
    </w:p>
    <w:p w:rsidR="009A00FF" w:rsidRPr="009A00FF" w:rsidRDefault="009A00FF" w:rsidP="009A00FF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  </w:t>
      </w:r>
      <w:proofErr w:type="gramStart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}   </w:t>
      </w:r>
      <w:proofErr w:type="gram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</w:t>
      </w:r>
      <w:r w:rsidRPr="009A00FF">
        <w:rPr>
          <w:rFonts w:ascii="Courier New" w:eastAsia="Times New Roman" w:hAnsi="Courier New" w:cs="Courier New"/>
          <w:color w:val="888888"/>
          <w:sz w:val="20"/>
          <w:szCs w:val="20"/>
        </w:rPr>
        <w:t>/*</w:t>
      </w:r>
      <w:r w:rsidRPr="009A00FF">
        <w:rPr>
          <w:rFonts w:ascii="微软雅黑" w:eastAsia="微软雅黑" w:hAnsi="微软雅黑" w:cs="微软雅黑" w:hint="eastAsia"/>
          <w:color w:val="888888"/>
          <w:sz w:val="20"/>
          <w:szCs w:val="20"/>
        </w:rPr>
        <w:t>将找到的最近点加入最小生成树</w:t>
      </w:r>
      <w:r w:rsidRPr="009A00FF">
        <w:rPr>
          <w:rFonts w:ascii="Courier New" w:eastAsia="Times New Roman" w:hAnsi="Courier New" w:cs="Courier New"/>
          <w:color w:val="888888"/>
          <w:sz w:val="20"/>
          <w:szCs w:val="20"/>
        </w:rPr>
        <w:t>*/</w:t>
      </w:r>
    </w:p>
    <w:p w:rsidR="009A00FF" w:rsidRPr="009A00FF" w:rsidRDefault="009A00FF" w:rsidP="009A00FF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proofErr w:type="spellStart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ans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+= </w:t>
      </w:r>
      <w:proofErr w:type="spellStart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lowcost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[</w:t>
      </w:r>
      <w:proofErr w:type="spellStart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minone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];</w:t>
      </w:r>
    </w:p>
    <w:p w:rsidR="009A00FF" w:rsidRPr="009A00FF" w:rsidRDefault="009A00FF" w:rsidP="009A00FF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proofErr w:type="spellStart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lowcost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[</w:t>
      </w:r>
      <w:proofErr w:type="spellStart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minone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] = </w:t>
      </w:r>
      <w:proofErr w:type="gramStart"/>
      <w:r w:rsidRPr="009A00FF">
        <w:rPr>
          <w:rFonts w:ascii="Courier New" w:eastAsia="Times New Roman" w:hAnsi="Courier New" w:cs="Courier New"/>
          <w:color w:val="880000"/>
          <w:sz w:val="20"/>
          <w:szCs w:val="20"/>
        </w:rPr>
        <w:t>0</w:t>
      </w: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;   </w:t>
      </w:r>
      <w:proofErr w:type="gram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9A00FF">
        <w:rPr>
          <w:rFonts w:ascii="Courier New" w:eastAsia="Times New Roman" w:hAnsi="Courier New" w:cs="Courier New"/>
          <w:color w:val="888888"/>
          <w:sz w:val="20"/>
          <w:szCs w:val="20"/>
        </w:rPr>
        <w:t>/*</w:t>
      </w:r>
      <w:r w:rsidRPr="009A00FF">
        <w:rPr>
          <w:rFonts w:ascii="微软雅黑" w:eastAsia="微软雅黑" w:hAnsi="微软雅黑" w:cs="微软雅黑" w:hint="eastAsia"/>
          <w:color w:val="888888"/>
          <w:sz w:val="20"/>
          <w:szCs w:val="20"/>
        </w:rPr>
        <w:t>修正其他点到最小生成树的距离</w:t>
      </w:r>
      <w:r w:rsidRPr="009A00FF">
        <w:rPr>
          <w:rFonts w:ascii="Courier New" w:eastAsia="Times New Roman" w:hAnsi="Courier New" w:cs="Courier New"/>
          <w:color w:val="888888"/>
          <w:sz w:val="20"/>
          <w:szCs w:val="20"/>
        </w:rPr>
        <w:t>*/</w:t>
      </w:r>
    </w:p>
    <w:p w:rsidR="009A00FF" w:rsidRPr="009A00FF" w:rsidRDefault="009A00FF" w:rsidP="009A00FF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proofErr w:type="gramStart"/>
      <w:r w:rsidRPr="009A00FF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for</w:t>
      </w: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(</w:t>
      </w:r>
      <w:proofErr w:type="gram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j = </w:t>
      </w:r>
      <w:r w:rsidRPr="009A00FF">
        <w:rPr>
          <w:rFonts w:ascii="Courier New" w:eastAsia="Times New Roman" w:hAnsi="Courier New" w:cs="Courier New"/>
          <w:color w:val="880000"/>
          <w:sz w:val="20"/>
          <w:szCs w:val="20"/>
        </w:rPr>
        <w:t>0</w:t>
      </w: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; j &lt; N; </w:t>
      </w:r>
      <w:proofErr w:type="spellStart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j++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)</w:t>
      </w:r>
    </w:p>
    <w:p w:rsidR="009A00FF" w:rsidRPr="009A00FF" w:rsidRDefault="009A00FF" w:rsidP="009A00FF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  </w:t>
      </w:r>
      <w:r w:rsidRPr="009A00FF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if</w:t>
      </w: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(cost[j][</w:t>
      </w:r>
      <w:proofErr w:type="spellStart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minone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] &lt; </w:t>
      </w:r>
      <w:proofErr w:type="spellStart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lowcost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[j</w:t>
      </w:r>
      <w:proofErr w:type="gramStart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])   </w:t>
      </w:r>
      <w:proofErr w:type="gram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{</w:t>
      </w:r>
    </w:p>
    <w:p w:rsidR="009A00FF" w:rsidRPr="009A00FF" w:rsidRDefault="009A00FF" w:rsidP="009A00FF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      </w:t>
      </w:r>
      <w:proofErr w:type="spellStart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lowcost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[j] = cost[j][</w:t>
      </w:r>
      <w:proofErr w:type="spellStart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minone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];</w:t>
      </w:r>
    </w:p>
    <w:p w:rsidR="009A00FF" w:rsidRPr="009A00FF" w:rsidRDefault="009A00FF" w:rsidP="009A00FF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      closest[j] = </w:t>
      </w:r>
      <w:proofErr w:type="spellStart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minone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;</w:t>
      </w:r>
    </w:p>
    <w:p w:rsidR="009A00FF" w:rsidRPr="009A00FF" w:rsidRDefault="009A00FF" w:rsidP="009A00FF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  }</w:t>
      </w:r>
    </w:p>
    <w:p w:rsidR="009A00FF" w:rsidRPr="009A00FF" w:rsidRDefault="009A00FF" w:rsidP="009A00FF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</w:t>
      </w:r>
      <w:proofErr w:type="gramStart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}   </w:t>
      </w:r>
      <w:proofErr w:type="gram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</w:t>
      </w:r>
      <w:r w:rsidRPr="009A00FF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return</w:t>
      </w: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ans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;</w:t>
      </w:r>
    </w:p>
    <w:p w:rsidR="009A00FF" w:rsidRPr="009A00FF" w:rsidRDefault="009A00FF" w:rsidP="009A00FF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}</w:t>
      </w:r>
    </w:p>
    <w:p w:rsidR="009A00FF" w:rsidRPr="009A00FF" w:rsidRDefault="009A00FF" w:rsidP="009A00FF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proofErr w:type="spellStart"/>
      <w:r w:rsidRPr="009A00FF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int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gramStart"/>
      <w:r w:rsidRPr="009A00FF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main</w:t>
      </w:r>
      <w:r w:rsidRPr="009A00FF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9A00FF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{</w:t>
      </w:r>
    </w:p>
    <w:p w:rsidR="009A00FF" w:rsidRPr="009A00FF" w:rsidRDefault="009A00FF" w:rsidP="009A00FF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ab/>
      </w:r>
      <w:proofErr w:type="spellStart"/>
      <w:r w:rsidRPr="009A00FF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int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N;</w:t>
      </w:r>
    </w:p>
    <w:p w:rsidR="009A00FF" w:rsidRPr="009A00FF" w:rsidRDefault="009A00FF" w:rsidP="009A00FF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lastRenderedPageBreak/>
        <w:tab/>
      </w:r>
      <w:r w:rsidRPr="009A00FF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while</w:t>
      </w: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(</w:t>
      </w:r>
      <w:proofErr w:type="spellStart"/>
      <w:r w:rsidRPr="009A00FF">
        <w:rPr>
          <w:rFonts w:ascii="Courier New" w:eastAsia="Times New Roman" w:hAnsi="Courier New" w:cs="Courier New"/>
          <w:color w:val="397300"/>
          <w:sz w:val="20"/>
          <w:szCs w:val="20"/>
        </w:rPr>
        <w:t>cin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&gt;&gt;</w:t>
      </w:r>
      <w:proofErr w:type="gramStart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N){</w:t>
      </w:r>
      <w:proofErr w:type="gramEnd"/>
    </w:p>
    <w:p w:rsidR="009A00FF" w:rsidRPr="009A00FF" w:rsidRDefault="009A00FF" w:rsidP="009A00FF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ab/>
      </w: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ab/>
      </w:r>
      <w:proofErr w:type="gramStart"/>
      <w:r w:rsidRPr="009A00FF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for</w:t>
      </w: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(</w:t>
      </w:r>
      <w:proofErr w:type="spellStart"/>
      <w:proofErr w:type="gramEnd"/>
      <w:r w:rsidRPr="009A00FF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int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i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=</w:t>
      </w:r>
      <w:r w:rsidRPr="009A00FF">
        <w:rPr>
          <w:rFonts w:ascii="Courier New" w:eastAsia="Times New Roman" w:hAnsi="Courier New" w:cs="Courier New"/>
          <w:color w:val="880000"/>
          <w:sz w:val="20"/>
          <w:szCs w:val="20"/>
        </w:rPr>
        <w:t>0</w:t>
      </w: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;i&lt;</w:t>
      </w:r>
      <w:proofErr w:type="spellStart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N;i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++)</w:t>
      </w:r>
    </w:p>
    <w:p w:rsidR="009A00FF" w:rsidRPr="009A00FF" w:rsidRDefault="009A00FF" w:rsidP="009A00FF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ab/>
      </w: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ab/>
      </w: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ab/>
      </w:r>
      <w:proofErr w:type="gramStart"/>
      <w:r w:rsidRPr="009A00FF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for</w:t>
      </w: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(</w:t>
      </w:r>
      <w:proofErr w:type="spellStart"/>
      <w:proofErr w:type="gramEnd"/>
      <w:r w:rsidRPr="009A00FF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int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j=</w:t>
      </w:r>
      <w:r w:rsidRPr="009A00FF">
        <w:rPr>
          <w:rFonts w:ascii="Courier New" w:eastAsia="Times New Roman" w:hAnsi="Courier New" w:cs="Courier New"/>
          <w:color w:val="880000"/>
          <w:sz w:val="20"/>
          <w:szCs w:val="20"/>
        </w:rPr>
        <w:t>0</w:t>
      </w: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;j&lt;</w:t>
      </w:r>
      <w:proofErr w:type="spellStart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N;j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++)</w:t>
      </w:r>
    </w:p>
    <w:p w:rsidR="009A00FF" w:rsidRPr="009A00FF" w:rsidRDefault="009A00FF" w:rsidP="009A00FF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ab/>
      </w: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ab/>
      </w: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ab/>
      </w: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ab/>
      </w:r>
      <w:proofErr w:type="spellStart"/>
      <w:r w:rsidRPr="009A00FF">
        <w:rPr>
          <w:rFonts w:ascii="Courier New" w:eastAsia="Times New Roman" w:hAnsi="Courier New" w:cs="Courier New"/>
          <w:color w:val="397300"/>
          <w:sz w:val="20"/>
          <w:szCs w:val="20"/>
        </w:rPr>
        <w:t>cin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&gt;&gt;cost[</w:t>
      </w:r>
      <w:proofErr w:type="spellStart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i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][j];</w:t>
      </w:r>
    </w:p>
    <w:p w:rsidR="009A00FF" w:rsidRPr="009A00FF" w:rsidRDefault="009A00FF" w:rsidP="009A00FF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ab/>
      </w: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ab/>
      </w:r>
      <w:proofErr w:type="spellStart"/>
      <w:r w:rsidRPr="009A00FF">
        <w:rPr>
          <w:rFonts w:ascii="Courier New" w:eastAsia="Times New Roman" w:hAnsi="Courier New" w:cs="Courier New"/>
          <w:color w:val="397300"/>
          <w:sz w:val="20"/>
          <w:szCs w:val="20"/>
        </w:rPr>
        <w:t>cout</w:t>
      </w:r>
      <w:proofErr w:type="spell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&lt;&lt;prim(</w:t>
      </w:r>
      <w:proofErr w:type="gramStart"/>
      <w:r w:rsidRPr="009A00FF">
        <w:rPr>
          <w:rFonts w:ascii="Courier New" w:eastAsia="Times New Roman" w:hAnsi="Courier New" w:cs="Courier New"/>
          <w:color w:val="880000"/>
          <w:sz w:val="20"/>
          <w:szCs w:val="20"/>
        </w:rPr>
        <w:t>0</w:t>
      </w: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,N</w:t>
      </w:r>
      <w:proofErr w:type="gramEnd"/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);</w:t>
      </w:r>
    </w:p>
    <w:p w:rsidR="009A00FF" w:rsidRPr="009A00FF" w:rsidRDefault="009A00FF" w:rsidP="009A00FF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ab/>
        <w:t>}</w:t>
      </w:r>
    </w:p>
    <w:p w:rsidR="009A00FF" w:rsidRPr="009A00FF" w:rsidRDefault="009A00FF" w:rsidP="009A00FF">
      <w:pPr>
        <w:rPr>
          <w:sz w:val="20"/>
          <w:szCs w:val="20"/>
        </w:rPr>
      </w:pPr>
      <w:r w:rsidRPr="009A00F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}</w:t>
      </w:r>
    </w:p>
    <w:p w:rsidR="0098597D" w:rsidRDefault="0098597D" w:rsidP="0098597D">
      <w:pPr>
        <w:pStyle w:val="Heading2"/>
        <w:rPr>
          <w:b/>
          <w:color w:val="auto"/>
          <w:sz w:val="32"/>
        </w:rPr>
      </w:pPr>
      <w:r w:rsidRPr="00934B71">
        <w:rPr>
          <w:rFonts w:hint="eastAsia"/>
          <w:b/>
          <w:color w:val="auto"/>
          <w:sz w:val="32"/>
        </w:rPr>
        <w:t>测试</w:t>
      </w:r>
    </w:p>
    <w:p w:rsidR="009A00FF" w:rsidRPr="009A00FF" w:rsidRDefault="009A00FF" w:rsidP="009A00FF">
      <w:r>
        <w:rPr>
          <w:rFonts w:hint="eastAsia"/>
        </w:rPr>
        <w:t>正常</w:t>
      </w:r>
    </w:p>
    <w:p w:rsidR="0098597D" w:rsidRDefault="0098597D" w:rsidP="00F76AED">
      <w:pPr>
        <w:pStyle w:val="Heading2"/>
        <w:rPr>
          <w:b/>
          <w:color w:val="auto"/>
          <w:sz w:val="32"/>
        </w:rPr>
      </w:pPr>
      <w:r w:rsidRPr="00934B71">
        <w:rPr>
          <w:rFonts w:hint="eastAsia"/>
          <w:b/>
          <w:color w:val="auto"/>
          <w:sz w:val="32"/>
        </w:rPr>
        <w:t>结果</w:t>
      </w:r>
    </w:p>
    <w:p w:rsidR="009A00FF" w:rsidRPr="009A00FF" w:rsidRDefault="009A00FF" w:rsidP="009A00FF">
      <w:r>
        <w:rPr>
          <w:noProof/>
        </w:rPr>
        <w:drawing>
          <wp:inline distT="0" distB="0" distL="0" distR="0" wp14:anchorId="04206AF7" wp14:editId="3FE7A67C">
            <wp:extent cx="132397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7D" w:rsidRPr="00934B71" w:rsidRDefault="00934B71" w:rsidP="0098597D">
      <w:pPr>
        <w:pStyle w:val="Heading2"/>
        <w:rPr>
          <w:b/>
          <w:color w:val="auto"/>
          <w:sz w:val="32"/>
        </w:rPr>
      </w:pPr>
      <w:r w:rsidRPr="00934B71">
        <w:rPr>
          <w:rFonts w:hint="eastAsia"/>
          <w:b/>
          <w:color w:val="auto"/>
          <w:sz w:val="32"/>
        </w:rPr>
        <w:t>总结</w:t>
      </w:r>
    </w:p>
    <w:p w:rsidR="004B2622" w:rsidRPr="001C700F" w:rsidRDefault="001C700F">
      <w:r w:rsidRPr="001C700F">
        <w:rPr>
          <w:rFonts w:hint="eastAsia"/>
        </w:rPr>
        <w:t>邻接矩阵的</w:t>
      </w:r>
      <w:r>
        <w:rPr>
          <w:rFonts w:hint="eastAsia"/>
        </w:rPr>
        <w:t>主对角线一定是</w:t>
      </w:r>
      <w:r>
        <w:rPr>
          <w:rFonts w:hint="eastAsia"/>
        </w:rPr>
        <w:t>0</w:t>
      </w:r>
      <w:r>
        <w:rPr>
          <w:rFonts w:hint="eastAsia"/>
        </w:rPr>
        <w:t>，因为是同样的点，这个在输入的时候要引起注意。当有顶点并入最短路径的数组中后，要去修正到其他点的最短距离，并判断。</w:t>
      </w:r>
    </w:p>
    <w:sectPr w:rsidR="004B2622" w:rsidRPr="001C700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0A8" w:rsidRDefault="005B60A8" w:rsidP="004B2622">
      <w:pPr>
        <w:spacing w:after="0" w:line="240" w:lineRule="auto"/>
      </w:pPr>
      <w:r>
        <w:separator/>
      </w:r>
    </w:p>
  </w:endnote>
  <w:endnote w:type="continuationSeparator" w:id="0">
    <w:p w:rsidR="005B60A8" w:rsidRDefault="005B60A8" w:rsidP="004B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59675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2622" w:rsidRDefault="004B26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0F1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2622" w:rsidRDefault="004B26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0A8" w:rsidRDefault="005B60A8" w:rsidP="004B2622">
      <w:pPr>
        <w:spacing w:after="0" w:line="240" w:lineRule="auto"/>
      </w:pPr>
      <w:r>
        <w:separator/>
      </w:r>
    </w:p>
  </w:footnote>
  <w:footnote w:type="continuationSeparator" w:id="0">
    <w:p w:rsidR="005B60A8" w:rsidRDefault="005B60A8" w:rsidP="004B2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622" w:rsidRDefault="004B2622">
    <w:pPr>
      <w:pStyle w:val="Header"/>
    </w:pPr>
  </w:p>
  <w:p w:rsidR="004B2622" w:rsidRDefault="004B2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D0731"/>
    <w:multiLevelType w:val="hybridMultilevel"/>
    <w:tmpl w:val="63E0F88C"/>
    <w:lvl w:ilvl="0" w:tplc="870A2C1A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782816"/>
    <w:multiLevelType w:val="hybridMultilevel"/>
    <w:tmpl w:val="463E0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154C2"/>
    <w:multiLevelType w:val="hybridMultilevel"/>
    <w:tmpl w:val="15EA1DEA"/>
    <w:lvl w:ilvl="0" w:tplc="C32854F8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EDD"/>
    <w:rsid w:val="001C700F"/>
    <w:rsid w:val="00487708"/>
    <w:rsid w:val="004B2622"/>
    <w:rsid w:val="004D3EC2"/>
    <w:rsid w:val="005B60A8"/>
    <w:rsid w:val="00653A58"/>
    <w:rsid w:val="008649F3"/>
    <w:rsid w:val="00934B71"/>
    <w:rsid w:val="0098597D"/>
    <w:rsid w:val="009A00FF"/>
    <w:rsid w:val="00A9274A"/>
    <w:rsid w:val="00AA7EDD"/>
    <w:rsid w:val="00BC656E"/>
    <w:rsid w:val="00F10F1A"/>
    <w:rsid w:val="00F7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64D34"/>
  <w15:chartTrackingRefBased/>
  <w15:docId w15:val="{4380C892-7550-4AD1-B7C9-100394DF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6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622"/>
  </w:style>
  <w:style w:type="paragraph" w:styleId="Footer">
    <w:name w:val="footer"/>
    <w:basedOn w:val="Normal"/>
    <w:link w:val="FooterChar"/>
    <w:uiPriority w:val="99"/>
    <w:unhideWhenUsed/>
    <w:rsid w:val="004B26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622"/>
  </w:style>
  <w:style w:type="paragraph" w:styleId="ListParagraph">
    <w:name w:val="List Paragraph"/>
    <w:basedOn w:val="Normal"/>
    <w:uiPriority w:val="34"/>
    <w:qFormat/>
    <w:rsid w:val="004B26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97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597D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59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meta">
    <w:name w:val="hljs-meta"/>
    <w:basedOn w:val="DefaultParagraphFont"/>
    <w:rsid w:val="0098597D"/>
  </w:style>
  <w:style w:type="character" w:customStyle="1" w:styleId="hljs-meta-keyword">
    <w:name w:val="hljs-meta-keyword"/>
    <w:basedOn w:val="DefaultParagraphFont"/>
    <w:rsid w:val="0098597D"/>
  </w:style>
  <w:style w:type="character" w:customStyle="1" w:styleId="hljs-meta-string">
    <w:name w:val="hljs-meta-string"/>
    <w:basedOn w:val="DefaultParagraphFont"/>
    <w:rsid w:val="0098597D"/>
  </w:style>
  <w:style w:type="character" w:customStyle="1" w:styleId="hljs-keyword">
    <w:name w:val="hljs-keyword"/>
    <w:basedOn w:val="DefaultParagraphFont"/>
    <w:rsid w:val="0098597D"/>
  </w:style>
  <w:style w:type="character" w:customStyle="1" w:styleId="hljs-builtin">
    <w:name w:val="hljs-built_in"/>
    <w:basedOn w:val="DefaultParagraphFont"/>
    <w:rsid w:val="0098597D"/>
  </w:style>
  <w:style w:type="character" w:customStyle="1" w:styleId="hljs-function">
    <w:name w:val="hljs-function"/>
    <w:basedOn w:val="DefaultParagraphFont"/>
    <w:rsid w:val="0098597D"/>
  </w:style>
  <w:style w:type="character" w:customStyle="1" w:styleId="hljs-title">
    <w:name w:val="hljs-title"/>
    <w:basedOn w:val="DefaultParagraphFont"/>
    <w:rsid w:val="0098597D"/>
  </w:style>
  <w:style w:type="character" w:customStyle="1" w:styleId="hljs-params">
    <w:name w:val="hljs-params"/>
    <w:basedOn w:val="DefaultParagraphFont"/>
    <w:rsid w:val="0098597D"/>
  </w:style>
  <w:style w:type="character" w:customStyle="1" w:styleId="hljs-number">
    <w:name w:val="hljs-number"/>
    <w:basedOn w:val="DefaultParagraphFont"/>
    <w:rsid w:val="0098597D"/>
  </w:style>
  <w:style w:type="character" w:customStyle="1" w:styleId="hljs-comment">
    <w:name w:val="hljs-comment"/>
    <w:basedOn w:val="DefaultParagraphFont"/>
    <w:rsid w:val="0098597D"/>
  </w:style>
  <w:style w:type="character" w:customStyle="1" w:styleId="hljs-string">
    <w:name w:val="hljs-string"/>
    <w:basedOn w:val="DefaultParagraphFont"/>
    <w:rsid w:val="00985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4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nyu\Documents\Custom%20Office%20Templates\&#23454;&#39564;&#25253;&#21578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C331E-7F7E-47BC-A6D4-9362EF6FF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实验报告模板.dotx</Template>
  <TotalTime>26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樊雨晨</dc:creator>
  <cp:keywords/>
  <dc:description/>
  <cp:lastModifiedBy>樊雨晨</cp:lastModifiedBy>
  <cp:revision>2</cp:revision>
  <dcterms:created xsi:type="dcterms:W3CDTF">2017-06-03T11:25:00Z</dcterms:created>
  <dcterms:modified xsi:type="dcterms:W3CDTF">2017-06-03T11:54:00Z</dcterms:modified>
</cp:coreProperties>
</file>